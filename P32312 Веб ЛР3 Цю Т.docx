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128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8AE6FD4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6704E6F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421E62FC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2C826AE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3809F79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2872E2FD" w14:textId="2A0B6C09" w:rsidR="00A03681" w:rsidRPr="00BE1FFC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BE1FFC" w:rsidRPr="00BE1FFC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3</w:t>
      </w:r>
    </w:p>
    <w:p w14:paraId="5A7ACB77" w14:textId="05B73E79" w:rsidR="00A03681" w:rsidRDefault="003E44DB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по дисциплине</w:t>
      </w:r>
    </w:p>
    <w:p w14:paraId="61E4615A" w14:textId="628DEC38" w:rsidR="003E44DB" w:rsidRPr="003E44DB" w:rsidRDefault="003E44DB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</w:t>
      </w:r>
      <w:proofErr w:type="spellStart"/>
      <w:r w:rsidR="00BE0659">
        <w:rPr>
          <w:rFonts w:eastAsia="Times New Roman" w:cs="Times New Roman"/>
          <w:color w:val="00000A"/>
          <w:sz w:val="36"/>
          <w:szCs w:val="36"/>
          <w:lang w:val="ru-RU"/>
        </w:rPr>
        <w:t>ВЕБ-программирование</w:t>
      </w:r>
      <w:proofErr w:type="spellEnd"/>
      <w:r>
        <w:rPr>
          <w:rFonts w:eastAsia="Times New Roman" w:cs="Times New Roman"/>
          <w:color w:val="00000A"/>
          <w:sz w:val="36"/>
          <w:szCs w:val="36"/>
          <w:lang w:val="ru-RU"/>
        </w:rPr>
        <w:t>»</w:t>
      </w:r>
    </w:p>
    <w:p w14:paraId="33DC7FFA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D267B4E" w14:textId="4D6C8545" w:rsidR="00A03681" w:rsidRPr="00BE1FFC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BE1FFC">
        <w:rPr>
          <w:rFonts w:eastAsia="Times New Roman" w:cs="Times New Roman"/>
          <w:color w:val="00000A"/>
          <w:sz w:val="36"/>
          <w:szCs w:val="36"/>
        </w:rPr>
        <w:t>66637</w:t>
      </w:r>
    </w:p>
    <w:p w14:paraId="52FC7A95" w14:textId="2FDBFA6B" w:rsidR="00A03681" w:rsidRPr="004A191D" w:rsidRDefault="00A03681" w:rsidP="003E44DB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E9D4DA" w14:textId="77777777" w:rsidR="003E44DB" w:rsidRDefault="00A03681" w:rsidP="003E44DB">
      <w:pPr>
        <w:spacing w:after="0" w:line="240" w:lineRule="auto"/>
        <w:ind w:left="4962" w:firstLine="0"/>
        <w:jc w:val="right"/>
        <w:rPr>
          <w:rFonts w:eastAsia="Times New Roman" w:cs="Times New Roman"/>
          <w:color w:val="00000A"/>
          <w:szCs w:val="28"/>
          <w:lang w:val="ru-RU"/>
        </w:rPr>
      </w:pPr>
      <w:r w:rsidRPr="003E44DB">
        <w:rPr>
          <w:rFonts w:eastAsia="Times New Roman" w:cs="Times New Roman"/>
          <w:b/>
          <w:bCs/>
          <w:i/>
          <w:iCs/>
          <w:color w:val="00000A"/>
          <w:szCs w:val="28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369399E6" w14:textId="507CFF05" w:rsidR="003E44DB" w:rsidRPr="00CB7536" w:rsidRDefault="003E44DB" w:rsidP="003E44DB">
      <w:pPr>
        <w:spacing w:after="0" w:line="240" w:lineRule="auto"/>
        <w:ind w:left="4962" w:firstLine="0"/>
        <w:jc w:val="right"/>
        <w:rPr>
          <w:rFonts w:cs="Times New Roman"/>
          <w:color w:val="00000A"/>
          <w:szCs w:val="28"/>
          <w:lang w:val="ru-RU"/>
        </w:rPr>
      </w:pPr>
      <w:r>
        <w:rPr>
          <w:rFonts w:cs="Times New Roman"/>
          <w:color w:val="00000A"/>
          <w:szCs w:val="28"/>
          <w:lang w:val="ru-RU"/>
        </w:rPr>
        <w:t xml:space="preserve">Студент группы </w:t>
      </w:r>
      <w:r>
        <w:rPr>
          <w:rFonts w:cs="Times New Roman"/>
          <w:color w:val="00000A"/>
          <w:szCs w:val="28"/>
        </w:rPr>
        <w:t>P</w:t>
      </w:r>
      <w:r w:rsidRPr="003E44DB">
        <w:rPr>
          <w:rFonts w:cs="Times New Roman"/>
          <w:color w:val="00000A"/>
          <w:szCs w:val="28"/>
          <w:lang w:val="ru-RU"/>
        </w:rPr>
        <w:t>32</w:t>
      </w:r>
      <w:r w:rsidRPr="00CB7536">
        <w:rPr>
          <w:rFonts w:cs="Times New Roman"/>
          <w:color w:val="00000A"/>
          <w:szCs w:val="28"/>
          <w:lang w:val="ru-RU"/>
        </w:rPr>
        <w:t>312</w:t>
      </w:r>
    </w:p>
    <w:p w14:paraId="4581CCEB" w14:textId="66503636" w:rsidR="00A03681" w:rsidRPr="004A191D" w:rsidRDefault="00A03681" w:rsidP="003E44DB">
      <w:pPr>
        <w:spacing w:after="0" w:line="240" w:lineRule="auto"/>
        <w:ind w:left="4962" w:firstLine="0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1F9F3382" w14:textId="31BCB797" w:rsidR="00A03681" w:rsidRPr="004A191D" w:rsidRDefault="003E44DB" w:rsidP="003E44DB">
      <w:pPr>
        <w:spacing w:after="0" w:line="240" w:lineRule="auto"/>
        <w:ind w:left="4962" w:firstLine="0"/>
        <w:jc w:val="right"/>
        <w:rPr>
          <w:rFonts w:eastAsia="Times New Roman" w:cs="Times New Roman"/>
          <w:sz w:val="24"/>
          <w:szCs w:val="24"/>
          <w:lang w:val="ru-RU"/>
        </w:rPr>
      </w:pPr>
      <w:r w:rsidRPr="003E44DB">
        <w:rPr>
          <w:rFonts w:eastAsia="Times New Roman" w:cs="Times New Roman"/>
          <w:b/>
          <w:bCs/>
          <w:i/>
          <w:iCs/>
          <w:color w:val="00000A"/>
          <w:szCs w:val="28"/>
          <w:lang w:val="ru-RU"/>
        </w:rPr>
        <w:t>Преподаватель</w:t>
      </w:r>
      <w:r w:rsidR="00A03681"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3987B76D" w14:textId="2AE56003" w:rsidR="00A03681" w:rsidRPr="00145420" w:rsidRDefault="00145420" w:rsidP="003E44DB">
      <w:pPr>
        <w:spacing w:after="0" w:line="240" w:lineRule="auto"/>
        <w:ind w:left="4962" w:firstLine="0"/>
        <w:jc w:val="right"/>
        <w:rPr>
          <w:rFonts w:eastAsia="Times New Roman" w:cs="Times New Roman"/>
          <w:szCs w:val="28"/>
          <w:lang w:val="ru-RU"/>
        </w:rPr>
      </w:pPr>
      <w:r w:rsidRPr="00145420">
        <w:rPr>
          <w:rFonts w:eastAsia="Times New Roman" w:cs="Times New Roman"/>
          <w:szCs w:val="28"/>
          <w:lang w:val="ru-RU"/>
        </w:rPr>
        <w:t>Кулинич Ярослав Вадимович</w:t>
      </w:r>
    </w:p>
    <w:p w14:paraId="654CA22E" w14:textId="77777777" w:rsidR="003E44DB" w:rsidRDefault="003E44DB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F35121E" w14:textId="77777777" w:rsidR="003E44DB" w:rsidRDefault="003E44DB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694A917" w14:textId="12050296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0279EB0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AFF9CC7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B2E6C23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EF75FA4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31D0A1D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4C3EF033" w14:textId="4488E275" w:rsidR="004E5A67" w:rsidRPr="00641BFC" w:rsidRDefault="00A03681" w:rsidP="00641BFC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</w:t>
      </w:r>
      <w:r w:rsidR="003E44DB">
        <w:rPr>
          <w:rFonts w:eastAsia="Times New Roman" w:cs="Times New Roman"/>
          <w:color w:val="000000"/>
          <w:szCs w:val="28"/>
        </w:rPr>
        <w:t>2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91AEE5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5EE433B5" w14:textId="590EAC0C" w:rsidR="00F523C7" w:rsidRDefault="00E65BB4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09665" w:history="1">
            <w:r w:rsidR="00F523C7" w:rsidRPr="00D42D7E">
              <w:rPr>
                <w:rStyle w:val="Hyperlink"/>
                <w:noProof/>
                <w:lang w:val="ru-RU"/>
              </w:rPr>
              <w:t>Исходный текст задания</w:t>
            </w:r>
            <w:r w:rsidR="00F523C7">
              <w:rPr>
                <w:noProof/>
                <w:webHidden/>
              </w:rPr>
              <w:tab/>
            </w:r>
            <w:r w:rsidR="00F523C7">
              <w:rPr>
                <w:noProof/>
                <w:webHidden/>
              </w:rPr>
              <w:fldChar w:fldCharType="begin"/>
            </w:r>
            <w:r w:rsidR="00F523C7">
              <w:rPr>
                <w:noProof/>
                <w:webHidden/>
              </w:rPr>
              <w:instrText xml:space="preserve"> PAGEREF _Toc114309665 \h </w:instrText>
            </w:r>
            <w:r w:rsidR="00F523C7">
              <w:rPr>
                <w:noProof/>
                <w:webHidden/>
              </w:rPr>
            </w:r>
            <w:r w:rsidR="00F523C7">
              <w:rPr>
                <w:noProof/>
                <w:webHidden/>
              </w:rPr>
              <w:fldChar w:fldCharType="separate"/>
            </w:r>
            <w:r w:rsidR="001879A1">
              <w:rPr>
                <w:noProof/>
                <w:webHidden/>
              </w:rPr>
              <w:t>3</w:t>
            </w:r>
            <w:r w:rsidR="00F523C7">
              <w:rPr>
                <w:noProof/>
                <w:webHidden/>
              </w:rPr>
              <w:fldChar w:fldCharType="end"/>
            </w:r>
          </w:hyperlink>
        </w:p>
        <w:p w14:paraId="73A09532" w14:textId="0EE9D1B3" w:rsidR="00F523C7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14309666" w:history="1">
            <w:r w:rsidR="00F523C7" w:rsidRPr="00D42D7E">
              <w:rPr>
                <w:rStyle w:val="Hyperlink"/>
                <w:noProof/>
                <w:lang w:val="ru-RU"/>
              </w:rPr>
              <w:t>Исходный текст программы</w:t>
            </w:r>
            <w:r w:rsidR="00F523C7">
              <w:rPr>
                <w:noProof/>
                <w:webHidden/>
              </w:rPr>
              <w:tab/>
            </w:r>
            <w:r w:rsidR="00F523C7">
              <w:rPr>
                <w:noProof/>
                <w:webHidden/>
              </w:rPr>
              <w:fldChar w:fldCharType="begin"/>
            </w:r>
            <w:r w:rsidR="00F523C7">
              <w:rPr>
                <w:noProof/>
                <w:webHidden/>
              </w:rPr>
              <w:instrText xml:space="preserve"> PAGEREF _Toc114309666 \h </w:instrText>
            </w:r>
            <w:r w:rsidR="00F523C7">
              <w:rPr>
                <w:noProof/>
                <w:webHidden/>
              </w:rPr>
            </w:r>
            <w:r w:rsidR="00F523C7">
              <w:rPr>
                <w:noProof/>
                <w:webHidden/>
              </w:rPr>
              <w:fldChar w:fldCharType="separate"/>
            </w:r>
            <w:r w:rsidR="001879A1">
              <w:rPr>
                <w:noProof/>
                <w:webHidden/>
              </w:rPr>
              <w:t>5</w:t>
            </w:r>
            <w:r w:rsidR="00F523C7">
              <w:rPr>
                <w:noProof/>
                <w:webHidden/>
              </w:rPr>
              <w:fldChar w:fldCharType="end"/>
            </w:r>
          </w:hyperlink>
        </w:p>
        <w:p w14:paraId="72889553" w14:textId="1967775E" w:rsidR="00F523C7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14309667" w:history="1">
            <w:r w:rsidR="00F523C7" w:rsidRPr="00D42D7E">
              <w:rPr>
                <w:rStyle w:val="Hyperlink"/>
                <w:noProof/>
                <w:lang w:val="ru-RU"/>
              </w:rPr>
              <w:t>Результат работы программы</w:t>
            </w:r>
            <w:r w:rsidR="00F523C7">
              <w:rPr>
                <w:noProof/>
                <w:webHidden/>
              </w:rPr>
              <w:tab/>
            </w:r>
            <w:r w:rsidR="00F523C7">
              <w:rPr>
                <w:noProof/>
                <w:webHidden/>
              </w:rPr>
              <w:fldChar w:fldCharType="begin"/>
            </w:r>
            <w:r w:rsidR="00F523C7">
              <w:rPr>
                <w:noProof/>
                <w:webHidden/>
              </w:rPr>
              <w:instrText xml:space="preserve"> PAGEREF _Toc114309667 \h </w:instrText>
            </w:r>
            <w:r w:rsidR="00F523C7">
              <w:rPr>
                <w:noProof/>
                <w:webHidden/>
              </w:rPr>
            </w:r>
            <w:r w:rsidR="00F523C7">
              <w:rPr>
                <w:noProof/>
                <w:webHidden/>
              </w:rPr>
              <w:fldChar w:fldCharType="separate"/>
            </w:r>
            <w:r w:rsidR="001879A1">
              <w:rPr>
                <w:noProof/>
                <w:webHidden/>
              </w:rPr>
              <w:t>6</w:t>
            </w:r>
            <w:r w:rsidR="00F523C7">
              <w:rPr>
                <w:noProof/>
                <w:webHidden/>
              </w:rPr>
              <w:fldChar w:fldCharType="end"/>
            </w:r>
          </w:hyperlink>
        </w:p>
        <w:p w14:paraId="7CD57C39" w14:textId="0CAD75B6" w:rsidR="00F523C7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sz w:val="22"/>
            </w:rPr>
          </w:pPr>
          <w:hyperlink w:anchor="_Toc114309668" w:history="1">
            <w:r w:rsidR="00F523C7" w:rsidRPr="00D42D7E">
              <w:rPr>
                <w:rStyle w:val="Hyperlink"/>
                <w:noProof/>
                <w:lang w:val="ru-RU"/>
              </w:rPr>
              <w:t>Вывод</w:t>
            </w:r>
            <w:r w:rsidR="00F523C7">
              <w:rPr>
                <w:noProof/>
                <w:webHidden/>
              </w:rPr>
              <w:tab/>
            </w:r>
            <w:r w:rsidR="00F523C7">
              <w:rPr>
                <w:noProof/>
                <w:webHidden/>
              </w:rPr>
              <w:fldChar w:fldCharType="begin"/>
            </w:r>
            <w:r w:rsidR="00F523C7">
              <w:rPr>
                <w:noProof/>
                <w:webHidden/>
              </w:rPr>
              <w:instrText xml:space="preserve"> PAGEREF _Toc114309668 \h </w:instrText>
            </w:r>
            <w:r w:rsidR="00F523C7">
              <w:rPr>
                <w:noProof/>
                <w:webHidden/>
              </w:rPr>
            </w:r>
            <w:r w:rsidR="00F523C7">
              <w:rPr>
                <w:noProof/>
                <w:webHidden/>
              </w:rPr>
              <w:fldChar w:fldCharType="separate"/>
            </w:r>
            <w:r w:rsidR="001879A1">
              <w:rPr>
                <w:noProof/>
                <w:webHidden/>
              </w:rPr>
              <w:t>7</w:t>
            </w:r>
            <w:r w:rsidR="00F523C7">
              <w:rPr>
                <w:noProof/>
                <w:webHidden/>
              </w:rPr>
              <w:fldChar w:fldCharType="end"/>
            </w:r>
          </w:hyperlink>
        </w:p>
        <w:p w14:paraId="60EF3CEA" w14:textId="250B8647" w:rsidR="004E5A67" w:rsidRDefault="00E65BB4">
          <w:r>
            <w:rPr>
              <w:b/>
              <w:bCs/>
              <w:noProof/>
            </w:rPr>
            <w:fldChar w:fldCharType="end"/>
          </w:r>
        </w:p>
      </w:sdtContent>
    </w:sdt>
    <w:p w14:paraId="5500BFEA" w14:textId="2CE0635D" w:rsidR="00BE0659" w:rsidRDefault="00BE0659">
      <w:pPr>
        <w:ind w:firstLine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color w:val="2F5496" w:themeColor="accent1" w:themeShade="BF"/>
          <w:sz w:val="32"/>
          <w:szCs w:val="32"/>
        </w:rPr>
        <w:br w:type="page"/>
      </w:r>
    </w:p>
    <w:p w14:paraId="3750BAEE" w14:textId="79AC0B43" w:rsidR="00B919D0" w:rsidRDefault="00BE0659" w:rsidP="00BE0659">
      <w:pPr>
        <w:pStyle w:val="Heading1"/>
        <w:rPr>
          <w:lang w:val="ru-RU"/>
        </w:rPr>
      </w:pPr>
      <w:bookmarkStart w:id="0" w:name="_Toc114309665"/>
      <w:r>
        <w:rPr>
          <w:lang w:val="ru-RU"/>
        </w:rPr>
        <w:lastRenderedPageBreak/>
        <w:t>Исходный текст задания</w:t>
      </w:r>
      <w:bookmarkEnd w:id="0"/>
    </w:p>
    <w:p w14:paraId="0BB9175B" w14:textId="636C4167" w:rsidR="00BE1FFC" w:rsidRPr="00BE1FFC" w:rsidRDefault="00BE1FFC" w:rsidP="00BE1FFC">
      <w:pPr>
        <w:rPr>
          <w:lang w:val="ru-RU"/>
        </w:rPr>
      </w:pPr>
      <w:r w:rsidRPr="00BE1FFC">
        <w:rPr>
          <w:lang w:val="ru-RU"/>
        </w:rPr>
        <w:t xml:space="preserve">Разработать приложение на базе </w:t>
      </w:r>
      <w:proofErr w:type="spellStart"/>
      <w:r w:rsidRPr="00BE1FFC">
        <w:rPr>
          <w:lang w:val="ru-RU"/>
        </w:rPr>
        <w:t>JavaServer</w:t>
      </w:r>
      <w:proofErr w:type="spellEnd"/>
      <w:r w:rsidRPr="00BE1FFC">
        <w:rPr>
          <w:lang w:val="ru-RU"/>
        </w:rPr>
        <w:t xml:space="preserve"> </w:t>
      </w:r>
      <w:proofErr w:type="spellStart"/>
      <w:r w:rsidRPr="00BE1FFC">
        <w:rPr>
          <w:lang w:val="ru-RU"/>
        </w:rPr>
        <w:t>Faces</w:t>
      </w:r>
      <w:proofErr w:type="spellEnd"/>
      <w:r w:rsidRPr="00BE1FFC">
        <w:rPr>
          <w:lang w:val="ru-RU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5FA7E7BC" w14:textId="4B15EEF3" w:rsidR="00BE1FFC" w:rsidRPr="00BE1FFC" w:rsidRDefault="00BE1FFC" w:rsidP="00BE1FFC">
      <w:pPr>
        <w:rPr>
          <w:lang w:val="ru-RU"/>
        </w:rPr>
      </w:pPr>
      <w:r w:rsidRPr="00BE1FFC">
        <w:rPr>
          <w:lang w:val="ru-RU"/>
        </w:rPr>
        <w:t xml:space="preserve">Приложение должно включать в себя 2 </w:t>
      </w:r>
      <w:proofErr w:type="spellStart"/>
      <w:r w:rsidRPr="00BE1FFC">
        <w:rPr>
          <w:lang w:val="ru-RU"/>
        </w:rPr>
        <w:t>facelets</w:t>
      </w:r>
      <w:proofErr w:type="spellEnd"/>
      <w:r w:rsidRPr="00BE1FFC">
        <w:rPr>
          <w:lang w:val="ru-RU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BE1FFC">
        <w:rPr>
          <w:lang w:val="ru-RU"/>
        </w:rPr>
        <w:t>бинов</w:t>
      </w:r>
      <w:proofErr w:type="spellEnd"/>
      <w:r w:rsidRPr="00BE1FFC">
        <w:rPr>
          <w:lang w:val="ru-RU"/>
        </w:rPr>
        <w:t xml:space="preserve"> (</w:t>
      </w:r>
      <w:proofErr w:type="spellStart"/>
      <w:r w:rsidRPr="00BE1FFC">
        <w:rPr>
          <w:lang w:val="ru-RU"/>
        </w:rPr>
        <w:t>managed</w:t>
      </w:r>
      <w:proofErr w:type="spellEnd"/>
      <w:r w:rsidRPr="00BE1FFC">
        <w:rPr>
          <w:lang w:val="ru-RU"/>
        </w:rPr>
        <w:t xml:space="preserve"> </w:t>
      </w:r>
      <w:proofErr w:type="spellStart"/>
      <w:r w:rsidRPr="00BE1FFC">
        <w:rPr>
          <w:lang w:val="ru-RU"/>
        </w:rPr>
        <w:t>beans</w:t>
      </w:r>
      <w:proofErr w:type="spellEnd"/>
      <w:r w:rsidRPr="00BE1FFC">
        <w:rPr>
          <w:lang w:val="ru-RU"/>
        </w:rPr>
        <w:t>), реализующих логику на стороне сервера.</w:t>
      </w:r>
    </w:p>
    <w:p w14:paraId="7998993F" w14:textId="237CB4A6" w:rsidR="00BE1FFC" w:rsidRPr="00BE1FFC" w:rsidRDefault="00BE1FFC" w:rsidP="00BE1FFC">
      <w:pPr>
        <w:rPr>
          <w:b/>
          <w:bCs/>
          <w:lang w:val="ru-RU"/>
        </w:rPr>
      </w:pPr>
      <w:r w:rsidRPr="00BE1FFC">
        <w:rPr>
          <w:b/>
          <w:bCs/>
          <w:lang w:val="ru-RU"/>
        </w:rPr>
        <w:t>Стартовая страница должна содержать следующие элементы:</w:t>
      </w:r>
    </w:p>
    <w:p w14:paraId="6E3BF4DA" w14:textId="77777777" w:rsidR="00BE1FFC" w:rsidRPr="00BE1FFC" w:rsidRDefault="00BE1FFC" w:rsidP="00BE1FFC">
      <w:pPr>
        <w:pStyle w:val="ListParagraph"/>
        <w:numPr>
          <w:ilvl w:val="0"/>
          <w:numId w:val="2"/>
        </w:numPr>
        <w:rPr>
          <w:lang w:val="ru-RU"/>
        </w:rPr>
      </w:pPr>
      <w:r w:rsidRPr="00BE1FFC">
        <w:rPr>
          <w:lang w:val="ru-RU"/>
        </w:rPr>
        <w:t>"Шапку", содержащую ФИО студента, номер группы и номер варианта.</w:t>
      </w:r>
    </w:p>
    <w:p w14:paraId="0D2D4FDA" w14:textId="77777777" w:rsidR="00BE1FFC" w:rsidRPr="00BE1FFC" w:rsidRDefault="00BE1FFC" w:rsidP="00BE1FFC">
      <w:pPr>
        <w:pStyle w:val="ListParagraph"/>
        <w:numPr>
          <w:ilvl w:val="0"/>
          <w:numId w:val="2"/>
        </w:numPr>
        <w:rPr>
          <w:lang w:val="ru-RU"/>
        </w:rPr>
      </w:pPr>
      <w:r w:rsidRPr="00BE1FFC">
        <w:rPr>
          <w:lang w:val="ru-RU"/>
        </w:rPr>
        <w:t>Интерактивные часы, показывающие текущие дату и время, обновляющиеся раз в 5 секунд.</w:t>
      </w:r>
    </w:p>
    <w:p w14:paraId="1E5D0D07" w14:textId="77777777" w:rsidR="00BE1FFC" w:rsidRPr="00BE1FFC" w:rsidRDefault="00BE1FFC" w:rsidP="00BE1FFC">
      <w:pPr>
        <w:pStyle w:val="ListParagraph"/>
        <w:numPr>
          <w:ilvl w:val="0"/>
          <w:numId w:val="2"/>
        </w:numPr>
        <w:rPr>
          <w:lang w:val="ru-RU"/>
        </w:rPr>
      </w:pPr>
      <w:r w:rsidRPr="00BE1FFC">
        <w:rPr>
          <w:lang w:val="ru-RU"/>
        </w:rPr>
        <w:t>Ссылку, позволяющую перейти на основную страницу приложения.</w:t>
      </w:r>
    </w:p>
    <w:p w14:paraId="3939C3B3" w14:textId="19DD7A81" w:rsidR="00BE1FFC" w:rsidRPr="00BE1FFC" w:rsidRDefault="00BE1FFC" w:rsidP="00BE1FFC">
      <w:pPr>
        <w:rPr>
          <w:b/>
          <w:bCs/>
          <w:lang w:val="ru-RU"/>
        </w:rPr>
      </w:pPr>
      <w:r w:rsidRPr="00BE1FFC">
        <w:rPr>
          <w:b/>
          <w:bCs/>
          <w:lang w:val="ru-RU"/>
        </w:rPr>
        <w:t>Основная страница приложения должна содержать следующие элементы:</w:t>
      </w:r>
    </w:p>
    <w:p w14:paraId="78158776" w14:textId="77777777" w:rsidR="00BE1FFC" w:rsidRPr="00BE1FFC" w:rsidRDefault="00BE1FFC" w:rsidP="00BE1FFC">
      <w:pPr>
        <w:pStyle w:val="ListParagraph"/>
        <w:numPr>
          <w:ilvl w:val="0"/>
          <w:numId w:val="3"/>
        </w:numPr>
        <w:rPr>
          <w:lang w:val="ru-RU"/>
        </w:rPr>
      </w:pPr>
      <w:r w:rsidRPr="00BE1FFC">
        <w:rPr>
          <w:lang w:val="ru-RU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proofErr w:type="spellStart"/>
      <w:r w:rsidRPr="00BE1FFC">
        <w:rPr>
          <w:lang w:val="ru-RU"/>
        </w:rPr>
        <w:t>ICEfaces</w:t>
      </w:r>
      <w:proofErr w:type="spellEnd"/>
      <w:r w:rsidRPr="00BE1FFC">
        <w:rPr>
          <w:lang w:val="ru-RU"/>
        </w:rPr>
        <w:t xml:space="preserve"> (префикс "</w:t>
      </w:r>
      <w:proofErr w:type="spellStart"/>
      <w:r w:rsidRPr="00BE1FFC">
        <w:rPr>
          <w:lang w:val="ru-RU"/>
        </w:rPr>
        <w:t>ace</w:t>
      </w:r>
      <w:proofErr w:type="spellEnd"/>
      <w:r w:rsidRPr="00BE1FFC">
        <w:rPr>
          <w:lang w:val="ru-RU"/>
        </w:rPr>
        <w:t xml:space="preserve">") и </w:t>
      </w:r>
      <w:proofErr w:type="spellStart"/>
      <w:r w:rsidRPr="00BE1FFC">
        <w:rPr>
          <w:lang w:val="ru-RU"/>
        </w:rPr>
        <w:t>PrimeFaces</w:t>
      </w:r>
      <w:proofErr w:type="spellEnd"/>
      <w:r w:rsidRPr="00BE1FFC">
        <w:rPr>
          <w:lang w:val="ru-RU"/>
        </w:rPr>
        <w:t xml:space="preserve">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6CFAA71C" w14:textId="77777777" w:rsidR="00BE1FFC" w:rsidRPr="00BE1FFC" w:rsidRDefault="00BE1FFC" w:rsidP="00BE1FFC">
      <w:pPr>
        <w:pStyle w:val="ListParagraph"/>
        <w:numPr>
          <w:ilvl w:val="0"/>
          <w:numId w:val="3"/>
        </w:numPr>
        <w:rPr>
          <w:lang w:val="ru-RU"/>
        </w:rPr>
      </w:pPr>
      <w:r w:rsidRPr="00BE1FFC">
        <w:rPr>
          <w:lang w:val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BE1FFC">
        <w:rPr>
          <w:lang w:val="ru-RU"/>
        </w:rPr>
        <w:t>зависить</w:t>
      </w:r>
      <w:proofErr w:type="spellEnd"/>
      <w:r w:rsidRPr="00BE1FFC">
        <w:rPr>
          <w:lang w:val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66E9D714" w14:textId="77777777" w:rsidR="00BE1FFC" w:rsidRPr="00BE1FFC" w:rsidRDefault="00BE1FFC" w:rsidP="00BE1FFC">
      <w:pPr>
        <w:pStyle w:val="ListParagraph"/>
        <w:numPr>
          <w:ilvl w:val="0"/>
          <w:numId w:val="3"/>
        </w:numPr>
        <w:rPr>
          <w:lang w:val="ru-RU"/>
        </w:rPr>
      </w:pPr>
      <w:r w:rsidRPr="00BE1FFC">
        <w:rPr>
          <w:lang w:val="ru-RU"/>
        </w:rPr>
        <w:t>Таблицу со списком результатов предыдущих проверок.</w:t>
      </w:r>
    </w:p>
    <w:p w14:paraId="33ED087C" w14:textId="77777777" w:rsidR="00BE1FFC" w:rsidRPr="00BE1FFC" w:rsidRDefault="00BE1FFC" w:rsidP="00BE1FFC">
      <w:pPr>
        <w:pStyle w:val="ListParagraph"/>
        <w:numPr>
          <w:ilvl w:val="0"/>
          <w:numId w:val="3"/>
        </w:numPr>
        <w:rPr>
          <w:lang w:val="ru-RU"/>
        </w:rPr>
      </w:pPr>
      <w:r w:rsidRPr="00BE1FFC">
        <w:rPr>
          <w:lang w:val="ru-RU"/>
        </w:rPr>
        <w:t>Ссылку, позволяющую вернуться на стартовую страницу.</w:t>
      </w:r>
    </w:p>
    <w:p w14:paraId="5D0DA755" w14:textId="1E9A47E5" w:rsidR="00BE1FFC" w:rsidRPr="00BE1FFC" w:rsidRDefault="00BE1FFC" w:rsidP="00BE1FFC">
      <w:pPr>
        <w:rPr>
          <w:b/>
          <w:bCs/>
          <w:lang w:val="ru-RU"/>
        </w:rPr>
      </w:pPr>
      <w:r w:rsidRPr="00BE1FFC">
        <w:rPr>
          <w:b/>
          <w:bCs/>
          <w:lang w:val="ru-RU"/>
        </w:rPr>
        <w:t>Дополнительные требования к приложению:</w:t>
      </w:r>
    </w:p>
    <w:p w14:paraId="6FD94F47" w14:textId="77777777" w:rsidR="00BE1FFC" w:rsidRPr="00BE1FFC" w:rsidRDefault="00BE1FFC" w:rsidP="00BE1FFC">
      <w:pPr>
        <w:pStyle w:val="ListParagraph"/>
        <w:numPr>
          <w:ilvl w:val="0"/>
          <w:numId w:val="4"/>
        </w:numPr>
        <w:rPr>
          <w:lang w:val="ru-RU"/>
        </w:rPr>
      </w:pPr>
      <w:r w:rsidRPr="00BE1FFC">
        <w:rPr>
          <w:lang w:val="ru-RU"/>
        </w:rPr>
        <w:t>Все результаты проверки должны сохраняться в базе данных под управлением СУБД Oracle.</w:t>
      </w:r>
    </w:p>
    <w:p w14:paraId="7EC34A1B" w14:textId="77777777" w:rsidR="00BE1FFC" w:rsidRPr="00BE1FFC" w:rsidRDefault="00BE1FFC" w:rsidP="00BE1FFC">
      <w:pPr>
        <w:pStyle w:val="ListParagraph"/>
        <w:numPr>
          <w:ilvl w:val="0"/>
          <w:numId w:val="4"/>
        </w:numPr>
        <w:rPr>
          <w:lang w:val="ru-RU"/>
        </w:rPr>
      </w:pPr>
      <w:r w:rsidRPr="00BE1FFC">
        <w:rPr>
          <w:lang w:val="ru-RU"/>
        </w:rPr>
        <w:t xml:space="preserve">Для доступа к БД необходимо использовать ORM </w:t>
      </w:r>
      <w:proofErr w:type="spellStart"/>
      <w:r w:rsidRPr="00BE1FFC">
        <w:rPr>
          <w:lang w:val="ru-RU"/>
        </w:rPr>
        <w:t>Hibernate</w:t>
      </w:r>
      <w:proofErr w:type="spellEnd"/>
      <w:r w:rsidRPr="00BE1FFC">
        <w:rPr>
          <w:lang w:val="ru-RU"/>
        </w:rPr>
        <w:t>.</w:t>
      </w:r>
    </w:p>
    <w:p w14:paraId="24FEDCA1" w14:textId="77777777" w:rsidR="00BE1FFC" w:rsidRPr="00BE1FFC" w:rsidRDefault="00BE1FFC" w:rsidP="00BE1FFC">
      <w:pPr>
        <w:pStyle w:val="ListParagraph"/>
        <w:numPr>
          <w:ilvl w:val="0"/>
          <w:numId w:val="4"/>
        </w:numPr>
        <w:rPr>
          <w:lang w:val="ru-RU"/>
        </w:rPr>
      </w:pPr>
      <w:r w:rsidRPr="00BE1FFC">
        <w:rPr>
          <w:lang w:val="ru-RU"/>
        </w:rPr>
        <w:lastRenderedPageBreak/>
        <w:t>Для управления списком результатов должен использоваться Application-</w:t>
      </w:r>
      <w:proofErr w:type="spellStart"/>
      <w:r w:rsidRPr="00BE1FFC">
        <w:rPr>
          <w:lang w:val="ru-RU"/>
        </w:rPr>
        <w:t>scoped</w:t>
      </w:r>
      <w:proofErr w:type="spellEnd"/>
      <w:r w:rsidRPr="00BE1FFC">
        <w:rPr>
          <w:lang w:val="ru-RU"/>
        </w:rPr>
        <w:t xml:space="preserve"> </w:t>
      </w:r>
      <w:proofErr w:type="spellStart"/>
      <w:r w:rsidRPr="00BE1FFC">
        <w:rPr>
          <w:lang w:val="ru-RU"/>
        </w:rPr>
        <w:t>Managed</w:t>
      </w:r>
      <w:proofErr w:type="spellEnd"/>
      <w:r w:rsidRPr="00BE1FFC">
        <w:rPr>
          <w:lang w:val="ru-RU"/>
        </w:rPr>
        <w:t xml:space="preserve"> </w:t>
      </w:r>
      <w:proofErr w:type="spellStart"/>
      <w:r w:rsidRPr="00BE1FFC">
        <w:rPr>
          <w:lang w:val="ru-RU"/>
        </w:rPr>
        <w:t>Bean</w:t>
      </w:r>
      <w:proofErr w:type="spellEnd"/>
      <w:r w:rsidRPr="00BE1FFC">
        <w:rPr>
          <w:lang w:val="ru-RU"/>
        </w:rPr>
        <w:t>.</w:t>
      </w:r>
    </w:p>
    <w:p w14:paraId="6062D8D7" w14:textId="77777777" w:rsidR="00BE1FFC" w:rsidRPr="00BE1FFC" w:rsidRDefault="00BE1FFC" w:rsidP="00BE1FFC">
      <w:pPr>
        <w:pStyle w:val="ListParagraph"/>
        <w:numPr>
          <w:ilvl w:val="0"/>
          <w:numId w:val="4"/>
        </w:numPr>
        <w:rPr>
          <w:lang w:val="ru-RU"/>
        </w:rPr>
      </w:pPr>
      <w:r w:rsidRPr="00BE1FFC">
        <w:rPr>
          <w:lang w:val="ru-RU"/>
        </w:rPr>
        <w:t xml:space="preserve">Конфигурация управляемых </w:t>
      </w:r>
      <w:proofErr w:type="spellStart"/>
      <w:r w:rsidRPr="00BE1FFC">
        <w:rPr>
          <w:lang w:val="ru-RU"/>
        </w:rPr>
        <w:t>бинов</w:t>
      </w:r>
      <w:proofErr w:type="spellEnd"/>
      <w:r w:rsidRPr="00BE1FFC">
        <w:rPr>
          <w:lang w:val="ru-RU"/>
        </w:rPr>
        <w:t xml:space="preserve"> должна быть задана с помощью параметров в конфигурационном файле.</w:t>
      </w:r>
    </w:p>
    <w:p w14:paraId="1916210E" w14:textId="77777777" w:rsidR="00BE1FFC" w:rsidRDefault="00BE1FFC" w:rsidP="00BE1FFC">
      <w:pPr>
        <w:pStyle w:val="ListParagraph"/>
        <w:numPr>
          <w:ilvl w:val="0"/>
          <w:numId w:val="4"/>
        </w:numPr>
        <w:rPr>
          <w:lang w:val="ru-RU"/>
        </w:rPr>
      </w:pPr>
      <w:r w:rsidRPr="00BE1FFC">
        <w:rPr>
          <w:lang w:val="ru-RU"/>
        </w:rPr>
        <w:t>Правила навигации между страницами приложения должны быть заданы в отдельном конфигурационном файле.</w:t>
      </w:r>
      <w:r w:rsidRPr="00BE1FFC">
        <w:rPr>
          <w:lang w:val="ru-RU"/>
        </w:rPr>
        <w:t xml:space="preserve"> </w:t>
      </w:r>
    </w:p>
    <w:p w14:paraId="4B7E745A" w14:textId="77777777" w:rsidR="00BE1FFC" w:rsidRPr="00BE1FFC" w:rsidRDefault="00BE1FFC" w:rsidP="00BE1FFC">
      <w:pPr>
        <w:ind w:left="567" w:firstLine="0"/>
        <w:rPr>
          <w:lang w:val="ru-RU"/>
        </w:rPr>
      </w:pPr>
    </w:p>
    <w:p w14:paraId="0B7A8A5D" w14:textId="77777777" w:rsidR="00BE1FFC" w:rsidRPr="00BE1FFC" w:rsidRDefault="00BE1FFC" w:rsidP="00BE1FFC">
      <w:pPr>
        <w:ind w:left="567" w:firstLine="0"/>
        <w:rPr>
          <w:lang w:val="ru-RU"/>
        </w:rPr>
      </w:pPr>
    </w:p>
    <w:p w14:paraId="78D8FD17" w14:textId="4D4281CE" w:rsidR="00FD682D" w:rsidRPr="00BE1FFC" w:rsidRDefault="00BE1FFC" w:rsidP="00BE1FFC">
      <w:pPr>
        <w:ind w:left="567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916E56" wp14:editId="0B076A1F">
            <wp:extent cx="3796030" cy="3041015"/>
            <wp:effectExtent l="0" t="0" r="0" b="6985"/>
            <wp:docPr id="2" name="Picture 2" descr="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75FB" w14:textId="5239BA4E" w:rsidR="008E7840" w:rsidRPr="009022C0" w:rsidRDefault="008E7840" w:rsidP="008E7840">
      <w:pPr>
        <w:pStyle w:val="Heading1"/>
        <w:rPr>
          <w:lang w:val="ru-RU"/>
        </w:rPr>
      </w:pPr>
      <w:bookmarkStart w:id="1" w:name="_Toc114309666"/>
      <w:r w:rsidRPr="009022C0">
        <w:rPr>
          <w:lang w:val="ru-RU"/>
        </w:rPr>
        <w:lastRenderedPageBreak/>
        <w:t>Исходный текст программы</w:t>
      </w:r>
      <w:bookmarkEnd w:id="1"/>
    </w:p>
    <w:p w14:paraId="6C13BBF5" w14:textId="64850868" w:rsidR="008E7840" w:rsidRDefault="009022C0" w:rsidP="008E7840">
      <w:pPr>
        <w:rPr>
          <w:lang w:val="ru-RU"/>
        </w:rPr>
      </w:pPr>
      <w:r w:rsidRPr="009022C0">
        <w:rPr>
          <w:lang w:val="ru-RU"/>
        </w:rPr>
        <w:t xml:space="preserve">Исходный код программы находится в репозиторий по ссылке: </w:t>
      </w:r>
    </w:p>
    <w:p w14:paraId="5EA070F2" w14:textId="7A5E1EBD" w:rsidR="00CB7536" w:rsidRDefault="00992B3D" w:rsidP="00F85809">
      <w:pPr>
        <w:rPr>
          <w:lang w:val="ru-RU"/>
        </w:rPr>
      </w:pPr>
      <w:hyperlink r:id="rId9" w:history="1">
        <w:r w:rsidRPr="00F57565">
          <w:rPr>
            <w:rStyle w:val="Hyperlink"/>
            <w:lang w:val="ru-RU"/>
          </w:rPr>
          <w:t>https://github.com/laoqiu233/itmo_web_faces</w:t>
        </w:r>
      </w:hyperlink>
    </w:p>
    <w:p w14:paraId="322412E7" w14:textId="77777777" w:rsidR="00992B3D" w:rsidRDefault="00992B3D" w:rsidP="00BE1FFC">
      <w:pPr>
        <w:ind w:firstLine="0"/>
        <w:rPr>
          <w:lang w:val="ru-RU"/>
        </w:rPr>
      </w:pPr>
    </w:p>
    <w:p w14:paraId="7CC32D81" w14:textId="77777777" w:rsidR="007079AF" w:rsidRPr="009022C0" w:rsidRDefault="007079AF" w:rsidP="008E7840">
      <w:pPr>
        <w:rPr>
          <w:lang w:val="ru-RU"/>
        </w:rPr>
      </w:pPr>
    </w:p>
    <w:p w14:paraId="38EE8877" w14:textId="606249AB" w:rsidR="009022C0" w:rsidRPr="00F85809" w:rsidRDefault="009022C0" w:rsidP="00F85809">
      <w:pPr>
        <w:pStyle w:val="Heading1"/>
        <w:rPr>
          <w:lang w:val="ru-RU"/>
        </w:rPr>
      </w:pPr>
      <w:bookmarkStart w:id="2" w:name="_Toc114309667"/>
      <w:r>
        <w:rPr>
          <w:lang w:val="ru-RU"/>
        </w:rPr>
        <w:lastRenderedPageBreak/>
        <w:t>Результат работы программы</w:t>
      </w:r>
      <w:bookmarkEnd w:id="2"/>
    </w:p>
    <w:p w14:paraId="2B866027" w14:textId="5D238B90" w:rsidR="009022C0" w:rsidRDefault="009022C0" w:rsidP="009022C0">
      <w:pPr>
        <w:pStyle w:val="NoSpacing"/>
        <w:jc w:val="center"/>
      </w:pPr>
    </w:p>
    <w:p w14:paraId="37ADF385" w14:textId="0F4C86D5" w:rsidR="009022C0" w:rsidRDefault="00D767FE" w:rsidP="009022C0">
      <w:pPr>
        <w:pStyle w:val="NoSpacing"/>
        <w:jc w:val="center"/>
      </w:pPr>
      <w:r w:rsidRPr="00D767FE">
        <w:drawing>
          <wp:inline distT="0" distB="0" distL="0" distR="0" wp14:anchorId="4D027858" wp14:editId="7B85F5B6">
            <wp:extent cx="4997302" cy="2456556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546" cy="24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515B" w14:textId="1E2279B1" w:rsidR="00D767FE" w:rsidRDefault="00D767FE" w:rsidP="009022C0">
      <w:pPr>
        <w:pStyle w:val="NoSpacing"/>
        <w:jc w:val="center"/>
      </w:pPr>
      <w:r w:rsidRPr="00D767FE">
        <w:drawing>
          <wp:inline distT="0" distB="0" distL="0" distR="0" wp14:anchorId="362D48EE" wp14:editId="2F3EF76A">
            <wp:extent cx="4924495" cy="242422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858" cy="24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F56" w14:textId="6E83C711" w:rsidR="00D767FE" w:rsidRDefault="00D767FE" w:rsidP="009022C0">
      <w:pPr>
        <w:pStyle w:val="NoSpacing"/>
        <w:jc w:val="center"/>
      </w:pPr>
    </w:p>
    <w:p w14:paraId="23851EE8" w14:textId="671EC404" w:rsidR="009022C0" w:rsidRDefault="00FF4A26" w:rsidP="00FF4A26">
      <w:pPr>
        <w:ind w:firstLine="0"/>
        <w:jc w:val="center"/>
      </w:pPr>
      <w:r w:rsidRPr="00FF4A26">
        <w:drawing>
          <wp:inline distT="0" distB="0" distL="0" distR="0" wp14:anchorId="2252BFA5" wp14:editId="7969B120">
            <wp:extent cx="5839654" cy="20666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979" cy="2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434" w14:textId="0E7A880B" w:rsidR="009022C0" w:rsidRPr="00317516" w:rsidRDefault="009022C0" w:rsidP="009022C0">
      <w:pPr>
        <w:pStyle w:val="Heading1"/>
        <w:rPr>
          <w:lang w:val="ru-RU"/>
        </w:rPr>
      </w:pPr>
      <w:bookmarkStart w:id="3" w:name="_Toc114309668"/>
      <w:r>
        <w:rPr>
          <w:lang w:val="ru-RU"/>
        </w:rPr>
        <w:lastRenderedPageBreak/>
        <w:t>Вывод</w:t>
      </w:r>
      <w:bookmarkEnd w:id="3"/>
    </w:p>
    <w:p w14:paraId="09B1C808" w14:textId="7BFEAB67" w:rsidR="009022C0" w:rsidRPr="00F85809" w:rsidRDefault="001151F3" w:rsidP="001151F3">
      <w:pPr>
        <w:rPr>
          <w:lang w:val="ru-RU"/>
        </w:rPr>
      </w:pPr>
      <w:r>
        <w:rPr>
          <w:lang w:val="ru-RU"/>
        </w:rPr>
        <w:t>Выполнив данную лабораторную рабо</w:t>
      </w:r>
      <w:r w:rsidR="0094562B">
        <w:rPr>
          <w:lang w:val="ru-RU"/>
        </w:rPr>
        <w:t xml:space="preserve">ту, </w:t>
      </w:r>
      <w:r w:rsidR="00F85809">
        <w:rPr>
          <w:lang w:val="ru-RU"/>
        </w:rPr>
        <w:t xml:space="preserve">были получены знания о </w:t>
      </w:r>
      <w:r w:rsidR="00F85809">
        <w:t>JSF</w:t>
      </w:r>
      <w:r w:rsidR="00F85809" w:rsidRPr="00F85809">
        <w:rPr>
          <w:lang w:val="ru-RU"/>
        </w:rPr>
        <w:t>.</w:t>
      </w:r>
    </w:p>
    <w:sectPr w:rsidR="009022C0" w:rsidRPr="00F85809" w:rsidSect="004E5A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736B" w14:textId="77777777" w:rsidR="00EE142D" w:rsidRDefault="00EE142D" w:rsidP="004E5A67">
      <w:pPr>
        <w:spacing w:after="0" w:line="240" w:lineRule="auto"/>
      </w:pPr>
      <w:r>
        <w:separator/>
      </w:r>
    </w:p>
  </w:endnote>
  <w:endnote w:type="continuationSeparator" w:id="0">
    <w:p w14:paraId="467A7DB6" w14:textId="77777777" w:rsidR="00EE142D" w:rsidRDefault="00EE142D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F88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C2CB5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BD4B4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9FEC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B173" w14:textId="77777777" w:rsidR="00EE142D" w:rsidRDefault="00EE142D" w:rsidP="004E5A67">
      <w:pPr>
        <w:spacing w:after="0" w:line="240" w:lineRule="auto"/>
      </w:pPr>
      <w:r>
        <w:separator/>
      </w:r>
    </w:p>
  </w:footnote>
  <w:footnote w:type="continuationSeparator" w:id="0">
    <w:p w14:paraId="34FF5C6F" w14:textId="77777777" w:rsidR="00EE142D" w:rsidRDefault="00EE142D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1A28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7B1A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1A37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443D"/>
    <w:multiLevelType w:val="multilevel"/>
    <w:tmpl w:val="4402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F3955"/>
    <w:multiLevelType w:val="hybridMultilevel"/>
    <w:tmpl w:val="554CA6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511D01"/>
    <w:multiLevelType w:val="hybridMultilevel"/>
    <w:tmpl w:val="E04C51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3B7805"/>
    <w:multiLevelType w:val="hybridMultilevel"/>
    <w:tmpl w:val="77A431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17676639">
    <w:abstractNumId w:val="0"/>
  </w:num>
  <w:num w:numId="2" w16cid:durableId="1459226348">
    <w:abstractNumId w:val="1"/>
  </w:num>
  <w:num w:numId="3" w16cid:durableId="576406851">
    <w:abstractNumId w:val="3"/>
  </w:num>
  <w:num w:numId="4" w16cid:durableId="477260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DB"/>
    <w:rsid w:val="000E696B"/>
    <w:rsid w:val="000F04DE"/>
    <w:rsid w:val="001151F3"/>
    <w:rsid w:val="00144CFB"/>
    <w:rsid w:val="00145420"/>
    <w:rsid w:val="001879A1"/>
    <w:rsid w:val="001A0903"/>
    <w:rsid w:val="001A32BE"/>
    <w:rsid w:val="0026335A"/>
    <w:rsid w:val="00281745"/>
    <w:rsid w:val="00281CAC"/>
    <w:rsid w:val="002916CF"/>
    <w:rsid w:val="00317516"/>
    <w:rsid w:val="003539AC"/>
    <w:rsid w:val="00396245"/>
    <w:rsid w:val="003A1009"/>
    <w:rsid w:val="003A51F1"/>
    <w:rsid w:val="003C495A"/>
    <w:rsid w:val="003D2F98"/>
    <w:rsid w:val="003E44DB"/>
    <w:rsid w:val="00433D6B"/>
    <w:rsid w:val="004464C1"/>
    <w:rsid w:val="004633CF"/>
    <w:rsid w:val="004A7EB1"/>
    <w:rsid w:val="004E5A67"/>
    <w:rsid w:val="004F6963"/>
    <w:rsid w:val="005060D4"/>
    <w:rsid w:val="00531819"/>
    <w:rsid w:val="00546A24"/>
    <w:rsid w:val="00592577"/>
    <w:rsid w:val="006170BD"/>
    <w:rsid w:val="00641BFC"/>
    <w:rsid w:val="00671C8D"/>
    <w:rsid w:val="00693391"/>
    <w:rsid w:val="007079AF"/>
    <w:rsid w:val="00795B77"/>
    <w:rsid w:val="007C295E"/>
    <w:rsid w:val="00860072"/>
    <w:rsid w:val="0088166C"/>
    <w:rsid w:val="008B53DB"/>
    <w:rsid w:val="008E7840"/>
    <w:rsid w:val="009022C0"/>
    <w:rsid w:val="00934BC4"/>
    <w:rsid w:val="0094562B"/>
    <w:rsid w:val="00982A67"/>
    <w:rsid w:val="00992B3D"/>
    <w:rsid w:val="009A56E5"/>
    <w:rsid w:val="009C1648"/>
    <w:rsid w:val="00A03681"/>
    <w:rsid w:val="00A3610A"/>
    <w:rsid w:val="00A47207"/>
    <w:rsid w:val="00A643B5"/>
    <w:rsid w:val="00AF3E41"/>
    <w:rsid w:val="00B03018"/>
    <w:rsid w:val="00B262E5"/>
    <w:rsid w:val="00B33BEA"/>
    <w:rsid w:val="00B47426"/>
    <w:rsid w:val="00B919D0"/>
    <w:rsid w:val="00BE0659"/>
    <w:rsid w:val="00BE1FFC"/>
    <w:rsid w:val="00BE2D12"/>
    <w:rsid w:val="00BF2215"/>
    <w:rsid w:val="00C05B3E"/>
    <w:rsid w:val="00C60906"/>
    <w:rsid w:val="00C6360F"/>
    <w:rsid w:val="00C67A95"/>
    <w:rsid w:val="00C67DBC"/>
    <w:rsid w:val="00CB7536"/>
    <w:rsid w:val="00D03C0D"/>
    <w:rsid w:val="00D413B2"/>
    <w:rsid w:val="00D767FE"/>
    <w:rsid w:val="00D85471"/>
    <w:rsid w:val="00DA5352"/>
    <w:rsid w:val="00DD3E6D"/>
    <w:rsid w:val="00DE17A0"/>
    <w:rsid w:val="00DE1F9A"/>
    <w:rsid w:val="00E156A3"/>
    <w:rsid w:val="00E372EB"/>
    <w:rsid w:val="00E416F0"/>
    <w:rsid w:val="00E5098B"/>
    <w:rsid w:val="00E65BB4"/>
    <w:rsid w:val="00E663F4"/>
    <w:rsid w:val="00E70BE9"/>
    <w:rsid w:val="00E74BF2"/>
    <w:rsid w:val="00E925B6"/>
    <w:rsid w:val="00EA7DB5"/>
    <w:rsid w:val="00ED0975"/>
    <w:rsid w:val="00EE142D"/>
    <w:rsid w:val="00EF22D3"/>
    <w:rsid w:val="00F37F87"/>
    <w:rsid w:val="00F523C7"/>
    <w:rsid w:val="00F72ACC"/>
    <w:rsid w:val="00F74AC8"/>
    <w:rsid w:val="00F802FA"/>
    <w:rsid w:val="00F840F2"/>
    <w:rsid w:val="00F85809"/>
    <w:rsid w:val="00F93130"/>
    <w:rsid w:val="00FD682D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28FE"/>
  <w15:chartTrackingRefBased/>
  <w15:docId w15:val="{8E4D54B3-3E1F-4AED-88DC-56403F53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022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22C0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BE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oqiu233/itmo_web_faces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1114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24</cp:revision>
  <cp:lastPrinted>2022-10-26T21:17:00Z</cp:lastPrinted>
  <dcterms:created xsi:type="dcterms:W3CDTF">2022-09-17T08:58:00Z</dcterms:created>
  <dcterms:modified xsi:type="dcterms:W3CDTF">2022-10-26T21:17:00Z</dcterms:modified>
</cp:coreProperties>
</file>